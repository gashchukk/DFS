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512" w:rsidRDefault="00533BC2">
      <w:pPr>
        <w:pStyle w:val="af9"/>
        <w:rPr>
          <w:lang w:val="en-US"/>
        </w:rPr>
      </w:pPr>
      <w:r>
        <w:rPr>
          <w:lang w:val="en-US"/>
        </w:rPr>
        <w:t>Bohdan</w:t>
      </w:r>
    </w:p>
    <w:p w:rsidR="00533BC2" w:rsidRPr="00533BC2" w:rsidRDefault="00533BC2">
      <w:pPr>
        <w:pStyle w:val="af9"/>
        <w:rPr>
          <w:lang w:val="en-US"/>
        </w:rPr>
      </w:pPr>
      <w:r>
        <w:rPr>
          <w:lang w:val="en-US"/>
        </w:rPr>
        <w:t>Hashchuk</w:t>
      </w:r>
    </w:p>
    <w:p w:rsidR="00556512" w:rsidRPr="00520F31" w:rsidRDefault="00533BC2">
      <w:pPr>
        <w:pStyle w:val="af4"/>
        <w:rPr>
          <w:rFonts w:ascii="Arial" w:hAnsi="Arial" w:cs="Arial"/>
          <w:lang w:val="en-US"/>
        </w:rPr>
      </w:pPr>
      <w:r>
        <w:rPr>
          <w:lang w:val="en-US"/>
        </w:rPr>
        <w:t xml:space="preserve">Lviv, Ukraine | +380987393991 | </w:t>
      </w:r>
      <w:hyperlink r:id="rId7" w:history="1">
        <w:r w:rsidRPr="00916490">
          <w:rPr>
            <w:rStyle w:val="afa"/>
            <w:lang w:val="en-US"/>
          </w:rPr>
          <w:t>gashchuk2@gmail.com</w:t>
        </w:r>
      </w:hyperlink>
      <w:r>
        <w:rPr>
          <w:lang w:val="en-US"/>
        </w:rPr>
        <w:t xml:space="preserve"> | </w:t>
      </w:r>
      <w:hyperlink r:id="rId8" w:history="1">
        <w:r w:rsidRPr="00533BC2">
          <w:rPr>
            <w:rStyle w:val="afa"/>
            <w:lang w:val="en-US"/>
          </w:rPr>
          <w:t>Telegram</w:t>
        </w:r>
      </w:hyperlink>
      <w:r w:rsidR="00520F31">
        <w:rPr>
          <w:lang w:val="en-US"/>
        </w:rPr>
        <w:t xml:space="preserve"> </w:t>
      </w:r>
      <w:r w:rsidR="00520F31">
        <w:rPr>
          <w:lang w:val="uk-UA"/>
        </w:rPr>
        <w:t xml:space="preserve"> </w:t>
      </w:r>
      <w:r w:rsidR="00520F31">
        <w:rPr>
          <w:rFonts w:ascii="Arial" w:hAnsi="Arial" w:cs="Arial"/>
          <w:lang w:val="en-US"/>
        </w:rPr>
        <w:t xml:space="preserve">| </w:t>
      </w:r>
      <w:hyperlink r:id="rId9" w:history="1">
        <w:r w:rsidR="00520F31" w:rsidRPr="00520F31">
          <w:rPr>
            <w:rStyle w:val="afa"/>
            <w:rFonts w:ascii="Arial" w:hAnsi="Arial" w:cs="Arial"/>
            <w:lang w:val="en-US"/>
          </w:rPr>
          <w:t>Github</w:t>
        </w:r>
      </w:hyperlink>
      <w:r w:rsidR="00520F31">
        <w:rPr>
          <w:rFonts w:ascii="Arial" w:hAnsi="Arial" w:cs="Arial"/>
          <w:lang w:val="en-US"/>
        </w:rPr>
        <w:t xml:space="preserve"> | </w:t>
      </w:r>
      <w:hyperlink r:id="rId10" w:history="1">
        <w:r w:rsidR="00520F31" w:rsidRPr="00520F31">
          <w:rPr>
            <w:rStyle w:val="afa"/>
            <w:rFonts w:ascii="Arial" w:hAnsi="Arial" w:cs="Arial"/>
            <w:lang w:val="en-US"/>
          </w:rPr>
          <w:t>Linkedin</w:t>
        </w:r>
      </w:hyperlink>
    </w:p>
    <w:p w:rsidR="00556512" w:rsidRPr="00533BC2" w:rsidRDefault="00533BC2">
      <w:pPr>
        <w:pStyle w:val="1"/>
        <w:rPr>
          <w:lang w:val="uk-UA"/>
        </w:rPr>
      </w:pPr>
      <w:r>
        <w:rPr>
          <w:lang w:val="en-US"/>
        </w:rPr>
        <w:t>Skills</w:t>
      </w:r>
    </w:p>
    <w:p w:rsidR="00556512" w:rsidRDefault="00533BC2">
      <w:pPr>
        <w:spacing w:after="180"/>
        <w:rPr>
          <w:b/>
          <w:bCs/>
          <w:lang w:val="en-US"/>
        </w:rPr>
      </w:pPr>
      <w:r w:rsidRPr="00533BC2">
        <w:rPr>
          <w:b/>
          <w:bCs/>
          <w:lang w:val="en-US"/>
        </w:rPr>
        <w:t>AI/ML:</w:t>
      </w:r>
      <w:r>
        <w:rPr>
          <w:b/>
          <w:bCs/>
          <w:lang w:val="en-US"/>
        </w:rPr>
        <w:t xml:space="preserve"> </w:t>
      </w:r>
      <w:r w:rsidRPr="00533BC2">
        <w:rPr>
          <w:lang w:val="en-US"/>
        </w:rPr>
        <w:t>PyTorch, MatPlotLib, Pandas, Numpy, Sklearn, ChatGPT API, Faiss, Gradio</w:t>
      </w:r>
      <w:r w:rsidR="00867FD3">
        <w:rPr>
          <w:lang w:val="en-US"/>
        </w:rPr>
        <w:t>, OpenCV</w:t>
      </w:r>
    </w:p>
    <w:p w:rsidR="00533BC2" w:rsidRDefault="00533BC2">
      <w:pPr>
        <w:spacing w:after="180"/>
        <w:rPr>
          <w:lang w:val="en-US"/>
        </w:rPr>
      </w:pPr>
      <w:r>
        <w:rPr>
          <w:b/>
          <w:bCs/>
          <w:lang w:val="en-US"/>
        </w:rPr>
        <w:t xml:space="preserve">Front-End: </w:t>
      </w:r>
      <w:r>
        <w:rPr>
          <w:lang w:val="en-US"/>
        </w:rPr>
        <w:t>HTML/CSS/JS, React.js</w:t>
      </w:r>
    </w:p>
    <w:p w:rsidR="00533BC2" w:rsidRDefault="00533BC2">
      <w:pPr>
        <w:spacing w:after="180"/>
        <w:rPr>
          <w:lang w:val="en-US"/>
        </w:rPr>
      </w:pPr>
      <w:r>
        <w:rPr>
          <w:b/>
          <w:bCs/>
          <w:lang w:val="en-US"/>
        </w:rPr>
        <w:t xml:space="preserve">Back-End: </w:t>
      </w:r>
      <w:r>
        <w:rPr>
          <w:lang w:val="en-US"/>
        </w:rPr>
        <w:t>Django, Node.js</w:t>
      </w:r>
      <w:r w:rsidR="004360C7">
        <w:rPr>
          <w:lang w:val="en-US"/>
        </w:rPr>
        <w:t>, REST API, FastAPI</w:t>
      </w:r>
    </w:p>
    <w:p w:rsidR="00533BC2" w:rsidRDefault="00533BC2">
      <w:pPr>
        <w:spacing w:after="180"/>
        <w:rPr>
          <w:lang w:val="en-US"/>
        </w:rPr>
      </w:pPr>
      <w:r>
        <w:rPr>
          <w:b/>
          <w:bCs/>
          <w:lang w:val="en-US"/>
        </w:rPr>
        <w:t xml:space="preserve">Databases: </w:t>
      </w:r>
      <w:r>
        <w:rPr>
          <w:lang w:val="en-US"/>
        </w:rPr>
        <w:t>MySQL, SQLite3, PostreSQL, MongoDB</w:t>
      </w:r>
    </w:p>
    <w:p w:rsidR="00533BC2" w:rsidRPr="00533BC2" w:rsidRDefault="00533BC2">
      <w:pPr>
        <w:spacing w:after="180"/>
        <w:rPr>
          <w:lang w:val="en-US"/>
        </w:rPr>
      </w:pPr>
      <w:r>
        <w:rPr>
          <w:b/>
          <w:bCs/>
          <w:lang w:val="en-US"/>
        </w:rPr>
        <w:t xml:space="preserve">Other: </w:t>
      </w:r>
      <w:r>
        <w:rPr>
          <w:lang w:val="en-US"/>
        </w:rPr>
        <w:t>Python, C/C++ , OOP</w:t>
      </w:r>
      <w:r w:rsidR="004360C7">
        <w:rPr>
          <w:lang w:val="en-US"/>
        </w:rPr>
        <w:t>, Java</w:t>
      </w:r>
      <w:r w:rsidR="00B63940">
        <w:rPr>
          <w:lang w:val="en-US"/>
        </w:rPr>
        <w:t>, Bash</w:t>
      </w:r>
    </w:p>
    <w:p w:rsidR="00556512" w:rsidRDefault="004360C7">
      <w:pPr>
        <w:pStyle w:val="1"/>
        <w:rPr>
          <w:lang w:val="en-US"/>
        </w:rPr>
      </w:pPr>
      <w:r>
        <w:rPr>
          <w:lang w:val="en-US"/>
        </w:rPr>
        <w:t>Education</w:t>
      </w:r>
    </w:p>
    <w:p w:rsidR="004360C7" w:rsidRPr="004360C7" w:rsidRDefault="004360C7" w:rsidP="004360C7">
      <w:pPr>
        <w:pStyle w:val="2"/>
        <w:rPr>
          <w:lang w:val="en-US"/>
        </w:rPr>
      </w:pPr>
      <w:r>
        <w:rPr>
          <w:lang w:val="en-US"/>
        </w:rPr>
        <w:t>2023 – 2026 Ukrainian Catholic University</w:t>
      </w:r>
    </w:p>
    <w:p w:rsidR="004360C7" w:rsidRPr="004360C7" w:rsidRDefault="004360C7" w:rsidP="004360C7">
      <w:pPr>
        <w:rPr>
          <w:lang w:val="en-US"/>
        </w:rPr>
      </w:pPr>
      <w:r>
        <w:rPr>
          <w:lang w:val="en-US"/>
        </w:rPr>
        <w:t>Study at Bachelor’s Program Computer Science</w:t>
      </w:r>
    </w:p>
    <w:p w:rsidR="00556512" w:rsidRPr="004360C7" w:rsidRDefault="004360C7">
      <w:pPr>
        <w:pStyle w:val="2"/>
        <w:rPr>
          <w:lang w:val="en-US"/>
        </w:rPr>
      </w:pPr>
      <w:r>
        <w:rPr>
          <w:lang w:val="en-US"/>
        </w:rPr>
        <w:t>2022 – 2023 Lviv Polytechnic National University</w:t>
      </w:r>
    </w:p>
    <w:p w:rsidR="00556512" w:rsidRPr="004360C7" w:rsidRDefault="004360C7">
      <w:pPr>
        <w:rPr>
          <w:lang w:val="en-US"/>
        </w:rPr>
      </w:pPr>
      <w:r>
        <w:rPr>
          <w:lang w:val="en-US"/>
        </w:rPr>
        <w:t>Studied at Bachelor’s Program Artificial Intelligence</w:t>
      </w:r>
    </w:p>
    <w:p w:rsidR="00556512" w:rsidRPr="004360C7" w:rsidRDefault="004360C7">
      <w:pPr>
        <w:pStyle w:val="1"/>
        <w:rPr>
          <w:lang w:val="en-US"/>
        </w:rPr>
      </w:pPr>
      <w:r>
        <w:rPr>
          <w:lang w:val="en-US"/>
        </w:rPr>
        <w:t>Experience</w:t>
      </w:r>
    </w:p>
    <w:p w:rsidR="00556512" w:rsidRPr="004360C7" w:rsidRDefault="004360C7">
      <w:pPr>
        <w:pStyle w:val="2"/>
        <w:rPr>
          <w:b w:val="0"/>
          <w:bCs/>
          <w:lang w:val="en-US"/>
        </w:rPr>
      </w:pPr>
      <w:r>
        <w:rPr>
          <w:lang w:val="en-US"/>
        </w:rPr>
        <w:t xml:space="preserve">Python Teacher </w:t>
      </w:r>
      <w:r>
        <w:rPr>
          <w:b w:val="0"/>
          <w:bCs/>
          <w:lang w:val="en-US"/>
        </w:rPr>
        <w:t>at Logika</w:t>
      </w:r>
    </w:p>
    <w:p w:rsidR="004360C7" w:rsidRPr="004360C7" w:rsidRDefault="004360C7" w:rsidP="004360C7">
      <w:pPr>
        <w:pStyle w:val="3"/>
        <w:rPr>
          <w:lang w:val="en-US"/>
        </w:rPr>
      </w:pPr>
      <w:r>
        <w:rPr>
          <w:lang w:val="en-US"/>
        </w:rPr>
        <w:t>Part-time | 08.2024 - Now</w:t>
      </w:r>
    </w:p>
    <w:p w:rsidR="00556512" w:rsidRDefault="004360C7">
      <w:pPr>
        <w:rPr>
          <w:lang w:val="en-US"/>
        </w:rPr>
      </w:pPr>
      <w:r>
        <w:rPr>
          <w:lang w:val="en-US"/>
        </w:rPr>
        <w:t>I am a Python teacher for teenagers. On my courses we learn Web dev, Game dev, OOP, Web Scraping etc.</w:t>
      </w:r>
    </w:p>
    <w:p w:rsidR="00520F31" w:rsidRDefault="00520F31" w:rsidP="00520F31">
      <w:pPr>
        <w:pStyle w:val="1"/>
        <w:rPr>
          <w:lang w:val="en-US"/>
        </w:rPr>
      </w:pPr>
      <w:r>
        <w:rPr>
          <w:lang w:val="en-US"/>
        </w:rPr>
        <w:t>Projects</w:t>
      </w:r>
    </w:p>
    <w:p w:rsidR="00520F31" w:rsidRDefault="00520F31" w:rsidP="00520F31">
      <w:pPr>
        <w:rPr>
          <w:lang w:val="en-US"/>
        </w:rPr>
      </w:pPr>
      <w:r>
        <w:rPr>
          <w:lang w:val="en-US"/>
        </w:rPr>
        <w:t xml:space="preserve">All my projects can be found on my </w:t>
      </w:r>
      <w:hyperlink r:id="rId11" w:history="1">
        <w:r w:rsidRPr="00520F31">
          <w:rPr>
            <w:rStyle w:val="afa"/>
            <w:lang w:val="en-US"/>
          </w:rPr>
          <w:t>GitHub</w:t>
        </w:r>
      </w:hyperlink>
      <w:r>
        <w:rPr>
          <w:lang w:val="en-US"/>
        </w:rPr>
        <w:t xml:space="preserve"> page. (If you do not see relevant one, please contact me. I will open it for you)</w:t>
      </w:r>
    </w:p>
    <w:p w:rsidR="00867FD3" w:rsidRDefault="00867FD3" w:rsidP="00867FD3">
      <w:pPr>
        <w:rPr>
          <w:b/>
          <w:bCs/>
          <w:lang w:val="ru-UA"/>
        </w:rPr>
      </w:pPr>
    </w:p>
    <w:p w:rsidR="00867FD3" w:rsidRDefault="00867FD3" w:rsidP="00867FD3">
      <w:pPr>
        <w:rPr>
          <w:b/>
          <w:bCs/>
          <w:lang w:val="ru-UA"/>
        </w:rPr>
      </w:pPr>
    </w:p>
    <w:p w:rsidR="00867FD3" w:rsidRPr="00867FD3" w:rsidRDefault="00867FD3" w:rsidP="00867FD3">
      <w:pPr>
        <w:rPr>
          <w:lang w:val="ru-UA"/>
        </w:rPr>
      </w:pPr>
      <w:r w:rsidRPr="00867FD3">
        <w:rPr>
          <w:rStyle w:val="20"/>
          <w:lang w:val="ru-UA"/>
        </w:rPr>
        <w:t>IMAGE DENOISING USING FFT</w:t>
      </w:r>
      <w:r w:rsidRPr="00867FD3">
        <w:rPr>
          <w:b/>
          <w:bCs/>
          <w:lang w:val="ru-UA"/>
        </w:rPr>
        <w:br/>
        <w:t xml:space="preserve">Stack of Technologies: </w:t>
      </w:r>
      <w:r w:rsidRPr="00867FD3">
        <w:rPr>
          <w:lang w:val="ru-UA"/>
        </w:rPr>
        <w:t xml:space="preserve">Python, OpenCV, Tensorflow </w:t>
      </w:r>
    </w:p>
    <w:p w:rsidR="00867FD3" w:rsidRDefault="00867FD3" w:rsidP="00867FD3">
      <w:pPr>
        <w:rPr>
          <w:lang w:val="ru-UA"/>
        </w:rPr>
      </w:pPr>
      <w:r w:rsidRPr="00867FD3">
        <w:rPr>
          <w:lang w:val="ru-UA"/>
        </w:rPr>
        <w:t xml:space="preserve">Performed image transformation from spatial domain to Fourier domain and reduced noise in the image using Fourier Transform techniques. </w:t>
      </w:r>
    </w:p>
    <w:p w:rsidR="00867FD3" w:rsidRPr="00867FD3" w:rsidRDefault="00867FD3" w:rsidP="00867FD3">
      <w:pPr>
        <w:rPr>
          <w:lang w:val="ru-UA"/>
        </w:rPr>
      </w:pPr>
    </w:p>
    <w:p w:rsidR="00867FD3" w:rsidRPr="00867FD3" w:rsidRDefault="00867FD3" w:rsidP="00867FD3">
      <w:pPr>
        <w:rPr>
          <w:lang w:val="ru-UA"/>
        </w:rPr>
      </w:pPr>
      <w:r w:rsidRPr="00867FD3">
        <w:rPr>
          <w:b/>
          <w:bCs/>
          <w:lang w:val="ru-UA"/>
        </w:rPr>
        <w:t xml:space="preserve">GitHub: </w:t>
      </w:r>
      <w:hyperlink r:id="rId12" w:history="1">
        <w:r w:rsidRPr="00867FD3">
          <w:rPr>
            <w:rStyle w:val="afa"/>
            <w:lang w:val="ru-UA"/>
          </w:rPr>
          <w:t>https://github.com/gashchukk/Image-Denoising-Using-FFT.git</w:t>
        </w:r>
      </w:hyperlink>
      <w:r w:rsidRPr="00867FD3">
        <w:rPr>
          <w:lang w:val="ru-UA"/>
        </w:rPr>
        <w:t xml:space="preserve"> </w:t>
      </w:r>
    </w:p>
    <w:p w:rsidR="00867FD3" w:rsidRDefault="00867FD3" w:rsidP="00867FD3">
      <w:pPr>
        <w:rPr>
          <w:b/>
          <w:bCs/>
          <w:lang w:val="ru-UA"/>
        </w:rPr>
      </w:pPr>
    </w:p>
    <w:p w:rsidR="00867FD3" w:rsidRPr="00867FD3" w:rsidRDefault="00867FD3" w:rsidP="00867FD3">
      <w:pPr>
        <w:rPr>
          <w:lang w:val="ru-UA"/>
        </w:rPr>
      </w:pPr>
      <w:r w:rsidRPr="00867FD3">
        <w:rPr>
          <w:rStyle w:val="20"/>
          <w:lang w:val="ru-UA"/>
        </w:rPr>
        <w:t>DISTRIBUTED BOTNET FOR TESTING NETWORK SERVICES</w:t>
      </w:r>
      <w:r w:rsidRPr="00867FD3">
        <w:rPr>
          <w:b/>
          <w:bCs/>
          <w:lang w:val="ru-UA"/>
        </w:rPr>
        <w:br/>
        <w:t xml:space="preserve">Stack of Technologies: </w:t>
      </w:r>
      <w:r w:rsidRPr="00867FD3">
        <w:rPr>
          <w:lang w:val="ru-UA"/>
        </w:rPr>
        <w:t xml:space="preserve">C++, Python, React, SQLite3, Concurrent Programming, HTTP/SSH </w:t>
      </w:r>
    </w:p>
    <w:p w:rsidR="00867FD3" w:rsidRPr="00867FD3" w:rsidRDefault="00867FD3" w:rsidP="00867FD3">
      <w:pPr>
        <w:rPr>
          <w:lang w:val="ru-UA"/>
        </w:rPr>
      </w:pPr>
      <w:r w:rsidRPr="00867FD3">
        <w:rPr>
          <w:lang w:val="ru-UA"/>
        </w:rPr>
        <w:t xml:space="preserve">Performed a distributed botnet of Master and bots to send asynchronous requests to the target until it falls (for educational purposes only) </w:t>
      </w:r>
    </w:p>
    <w:p w:rsidR="00867FD3" w:rsidRPr="00867FD3" w:rsidRDefault="00867FD3" w:rsidP="00867FD3">
      <w:pPr>
        <w:rPr>
          <w:lang w:val="ru-UA"/>
        </w:rPr>
      </w:pPr>
      <w:r w:rsidRPr="00867FD3">
        <w:rPr>
          <w:b/>
          <w:bCs/>
          <w:lang w:val="ru-UA"/>
        </w:rPr>
        <w:t xml:space="preserve">GitHub: </w:t>
      </w:r>
      <w:hyperlink r:id="rId13" w:history="1">
        <w:r w:rsidRPr="00867FD3">
          <w:rPr>
            <w:rStyle w:val="afa"/>
            <w:lang w:val="ru-UA"/>
          </w:rPr>
          <w:t>https://github.com/plinom/distributed-botnet.git</w:t>
        </w:r>
      </w:hyperlink>
      <w:r w:rsidRPr="00867FD3">
        <w:rPr>
          <w:lang w:val="ru-UA"/>
        </w:rPr>
        <w:t xml:space="preserve"> </w:t>
      </w:r>
    </w:p>
    <w:p w:rsidR="00867FD3" w:rsidRDefault="00867FD3" w:rsidP="00867FD3">
      <w:pPr>
        <w:rPr>
          <w:b/>
          <w:bCs/>
          <w:lang w:val="ru-UA"/>
        </w:rPr>
      </w:pPr>
    </w:p>
    <w:p w:rsidR="00867FD3" w:rsidRPr="00867FD3" w:rsidRDefault="00867FD3" w:rsidP="00867FD3">
      <w:pPr>
        <w:rPr>
          <w:b/>
          <w:bCs/>
          <w:lang w:val="ru-UA"/>
        </w:rPr>
      </w:pPr>
      <w:r w:rsidRPr="00867FD3">
        <w:rPr>
          <w:rStyle w:val="20"/>
          <w:lang w:val="ru-UA"/>
        </w:rPr>
        <w:t>IMAGE SEGMENTATION MODEL</w:t>
      </w:r>
      <w:r w:rsidRPr="00867FD3">
        <w:rPr>
          <w:b/>
          <w:bCs/>
          <w:lang w:val="ru-UA"/>
        </w:rPr>
        <w:br/>
        <w:t xml:space="preserve">Stack of technologies: </w:t>
      </w:r>
      <w:r w:rsidRPr="00867FD3">
        <w:rPr>
          <w:lang w:val="ru-UA"/>
        </w:rPr>
        <w:t xml:space="preserve">PyTorch, Unet, StepLR, Dice(metric) </w:t>
      </w:r>
    </w:p>
    <w:p w:rsidR="00867FD3" w:rsidRPr="00867FD3" w:rsidRDefault="00867FD3" w:rsidP="00867FD3">
      <w:pPr>
        <w:rPr>
          <w:lang w:val="ru-UA"/>
        </w:rPr>
      </w:pPr>
      <w:r w:rsidRPr="00867FD3">
        <w:rPr>
          <w:lang w:val="ru-UA"/>
        </w:rPr>
        <w:t xml:space="preserve">Code: </w:t>
      </w:r>
      <w:hyperlink r:id="rId14" w:history="1">
        <w:r w:rsidRPr="00867FD3">
          <w:rPr>
            <w:rStyle w:val="afa"/>
            <w:lang w:val="ru-UA"/>
          </w:rPr>
          <w:t>https://colab.research.google.com/drive/1UvnuzP8RNrMnMPsNrhIwzRGnBhgkUfea?usp=sh aring</w:t>
        </w:r>
      </w:hyperlink>
      <w:r w:rsidRPr="00867FD3">
        <w:rPr>
          <w:lang w:val="ru-UA"/>
        </w:rPr>
        <w:t xml:space="preserve"> </w:t>
      </w:r>
    </w:p>
    <w:p w:rsidR="00867FD3" w:rsidRDefault="00867FD3" w:rsidP="00867FD3">
      <w:pPr>
        <w:rPr>
          <w:b/>
          <w:bCs/>
          <w:lang w:val="ru-UA"/>
        </w:rPr>
      </w:pPr>
    </w:p>
    <w:p w:rsidR="00867FD3" w:rsidRPr="00867FD3" w:rsidRDefault="00867FD3" w:rsidP="00867FD3">
      <w:pPr>
        <w:rPr>
          <w:lang w:val="ru-UA"/>
        </w:rPr>
      </w:pPr>
      <w:r w:rsidRPr="00867FD3">
        <w:rPr>
          <w:rStyle w:val="20"/>
          <w:lang w:val="ru-UA"/>
        </w:rPr>
        <w:t>IMAGE CLASSIFIER MODEL FOR 1200 CLASSES</w:t>
      </w:r>
      <w:r w:rsidRPr="00867FD3">
        <w:rPr>
          <w:b/>
          <w:bCs/>
          <w:lang w:val="ru-UA"/>
        </w:rPr>
        <w:br/>
        <w:t xml:space="preserve">Stack of technologies: </w:t>
      </w:r>
      <w:r w:rsidRPr="00867FD3">
        <w:rPr>
          <w:lang w:val="ru-UA"/>
        </w:rPr>
        <w:t xml:space="preserve">Pytorch, Pandas, Timm, EfficientNe, VIT, ResNET, MAP@5(metric) </w:t>
      </w:r>
    </w:p>
    <w:p w:rsidR="00867FD3" w:rsidRPr="00867FD3" w:rsidRDefault="00867FD3" w:rsidP="00867FD3">
      <w:pPr>
        <w:rPr>
          <w:lang w:val="ru-UA"/>
        </w:rPr>
      </w:pPr>
      <w:r w:rsidRPr="00867FD3">
        <w:rPr>
          <w:lang w:val="ru-UA"/>
        </w:rPr>
        <w:t xml:space="preserve">Code: </w:t>
      </w:r>
    </w:p>
    <w:p w:rsidR="00867FD3" w:rsidRPr="00867FD3" w:rsidRDefault="00867FD3" w:rsidP="00867FD3">
      <w:pPr>
        <w:rPr>
          <w:lang w:val="ru-UA"/>
        </w:rPr>
      </w:pPr>
      <w:hyperlink r:id="rId15" w:history="1">
        <w:r w:rsidRPr="00867FD3">
          <w:rPr>
            <w:rStyle w:val="afa"/>
            <w:lang w:val="ru-UA"/>
          </w:rPr>
          <w:t>https://colab.research.google.com/drive/1OFnos3vh3iBWqNIYa9cwfj_Gv4yW6bAQ?usp=s haring</w:t>
        </w:r>
      </w:hyperlink>
      <w:r w:rsidRPr="00867FD3">
        <w:rPr>
          <w:lang w:val="ru-UA"/>
        </w:rPr>
        <w:t xml:space="preserve"> </w:t>
      </w:r>
    </w:p>
    <w:p w:rsidR="00867FD3" w:rsidRDefault="00867FD3" w:rsidP="00867FD3">
      <w:pPr>
        <w:rPr>
          <w:b/>
          <w:bCs/>
          <w:lang w:val="ru-UA"/>
        </w:rPr>
      </w:pPr>
    </w:p>
    <w:p w:rsidR="00867FD3" w:rsidRPr="00867FD3" w:rsidRDefault="00867FD3" w:rsidP="00867FD3">
      <w:pPr>
        <w:rPr>
          <w:lang w:val="ru-UA"/>
        </w:rPr>
      </w:pPr>
      <w:r w:rsidRPr="00867FD3">
        <w:rPr>
          <w:b/>
          <w:bCs/>
          <w:lang w:val="ru-UA"/>
        </w:rPr>
        <w:t xml:space="preserve">OTHER </w:t>
      </w:r>
    </w:p>
    <w:p w:rsidR="00520F31" w:rsidRPr="00867FD3" w:rsidRDefault="00867FD3" w:rsidP="00867FD3">
      <w:pPr>
        <w:rPr>
          <w:lang w:val="ru-UA"/>
        </w:rPr>
      </w:pPr>
      <w:r w:rsidRPr="00867FD3">
        <w:rPr>
          <w:lang w:val="ru-UA"/>
        </w:rPr>
        <w:t xml:space="preserve">Stack of technologies I worked with: Document AI API, Vision AI, ChatGPT API, Google Cloud Services, SAM(Segment Anything Model), deblurGAN etc. </w:t>
      </w:r>
    </w:p>
    <w:p w:rsidR="00867FD3" w:rsidRDefault="00867FD3">
      <w:pPr>
        <w:pStyle w:val="1"/>
        <w:rPr>
          <w:lang w:val="en-US"/>
        </w:rPr>
      </w:pPr>
    </w:p>
    <w:p w:rsidR="00556512" w:rsidRPr="00520F31" w:rsidRDefault="004360C7">
      <w:pPr>
        <w:pStyle w:val="1"/>
        <w:rPr>
          <w:lang w:val="en-US"/>
        </w:rPr>
      </w:pPr>
      <w:r>
        <w:rPr>
          <w:lang w:val="en-US"/>
        </w:rPr>
        <w:t>Certificates</w:t>
      </w:r>
    </w:p>
    <w:p w:rsidR="004360C7" w:rsidRDefault="004360C7" w:rsidP="004360C7">
      <w:pPr>
        <w:pStyle w:val="2"/>
        <w:rPr>
          <w:b w:val="0"/>
          <w:bCs/>
          <w:lang w:val="en-US"/>
        </w:rPr>
      </w:pPr>
      <w:r>
        <w:rPr>
          <w:lang w:val="en-US"/>
        </w:rPr>
        <w:t xml:space="preserve">C1 English Proficiency </w:t>
      </w:r>
      <w:r>
        <w:rPr>
          <w:b w:val="0"/>
          <w:bCs/>
          <w:lang w:val="en-US"/>
        </w:rPr>
        <w:t>by British Council</w:t>
      </w:r>
    </w:p>
    <w:p w:rsidR="00520F31" w:rsidRPr="00520F31" w:rsidRDefault="00520F31" w:rsidP="00520F31">
      <w:pPr>
        <w:rPr>
          <w:lang w:val="en-US"/>
        </w:rPr>
      </w:pPr>
      <w:r>
        <w:rPr>
          <w:lang w:val="en-US"/>
        </w:rPr>
        <w:t>Jan 2023</w:t>
      </w:r>
    </w:p>
    <w:p w:rsidR="004360C7" w:rsidRDefault="004360C7" w:rsidP="004360C7">
      <w:pPr>
        <w:pStyle w:val="2"/>
        <w:rPr>
          <w:b w:val="0"/>
          <w:bCs/>
          <w:lang w:val="en-US"/>
        </w:rPr>
      </w:pPr>
      <w:r>
        <w:rPr>
          <w:lang w:val="en-US"/>
        </w:rPr>
        <w:t xml:space="preserve">Python Programming </w:t>
      </w:r>
      <w:r>
        <w:rPr>
          <w:b w:val="0"/>
          <w:bCs/>
          <w:lang w:val="en-US"/>
        </w:rPr>
        <w:t>by Meta</w:t>
      </w:r>
    </w:p>
    <w:p w:rsidR="00520F31" w:rsidRPr="00520F31" w:rsidRDefault="00520F31" w:rsidP="00520F31">
      <w:pPr>
        <w:rPr>
          <w:lang w:val="en-US"/>
        </w:rPr>
      </w:pPr>
      <w:r>
        <w:rPr>
          <w:lang w:val="en-US"/>
        </w:rPr>
        <w:t>May 2024</w:t>
      </w:r>
    </w:p>
    <w:p w:rsidR="004360C7" w:rsidRDefault="004360C7" w:rsidP="004360C7">
      <w:pPr>
        <w:pStyle w:val="2"/>
        <w:rPr>
          <w:b w:val="0"/>
          <w:bCs/>
          <w:lang w:val="en-US"/>
        </w:rPr>
      </w:pPr>
      <w:r>
        <w:rPr>
          <w:lang w:val="en-US"/>
        </w:rPr>
        <w:t xml:space="preserve">React Basics </w:t>
      </w:r>
      <w:r>
        <w:rPr>
          <w:b w:val="0"/>
          <w:bCs/>
          <w:lang w:val="en-US"/>
        </w:rPr>
        <w:t>by Meta</w:t>
      </w:r>
    </w:p>
    <w:p w:rsidR="00520F31" w:rsidRPr="00520F31" w:rsidRDefault="00520F31" w:rsidP="00520F31">
      <w:pPr>
        <w:rPr>
          <w:lang w:val="en-US"/>
        </w:rPr>
      </w:pPr>
      <w:r>
        <w:rPr>
          <w:lang w:val="en-US"/>
        </w:rPr>
        <w:t>Jun 2024</w:t>
      </w:r>
    </w:p>
    <w:p w:rsidR="004360C7" w:rsidRDefault="004360C7" w:rsidP="004360C7">
      <w:pPr>
        <w:rPr>
          <w:lang w:val="en-US"/>
        </w:rPr>
      </w:pPr>
    </w:p>
    <w:p w:rsidR="00520F31" w:rsidRPr="004360C7" w:rsidRDefault="00520F31" w:rsidP="004360C7">
      <w:pPr>
        <w:rPr>
          <w:lang w:val="en-US"/>
        </w:rPr>
      </w:pPr>
    </w:p>
    <w:p w:rsidR="00556512" w:rsidRPr="004360C7" w:rsidRDefault="00556512">
      <w:pPr>
        <w:rPr>
          <w:lang w:val="en-US"/>
        </w:rPr>
      </w:pPr>
    </w:p>
    <w:sectPr w:rsidR="00556512" w:rsidRPr="004360C7">
      <w:headerReference w:type="default" r:id="rId16"/>
      <w:footerReference w:type="default" r:id="rId17"/>
      <w:headerReference w:type="first" r:id="rId18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6C6D" w:rsidRDefault="00756C6D">
      <w:pPr>
        <w:spacing w:after="0" w:line="240" w:lineRule="auto"/>
      </w:pPr>
      <w:r>
        <w:separator/>
      </w:r>
    </w:p>
  </w:endnote>
  <w:endnote w:type="continuationSeparator" w:id="0">
    <w:p w:rsidR="00756C6D" w:rsidRDefault="0075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6C6D" w:rsidRDefault="00756C6D">
      <w:pPr>
        <w:spacing w:after="0" w:line="240" w:lineRule="auto"/>
      </w:pPr>
      <w:r>
        <w:separator/>
      </w:r>
    </w:p>
  </w:footnote>
  <w:footnote w:type="continuationSeparator" w:id="0">
    <w:p w:rsidR="00756C6D" w:rsidRDefault="0075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C9A21E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09FA4C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">
              <v:rect id="Прямоугольник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242634">
    <w:abstractNumId w:val="9"/>
  </w:num>
  <w:num w:numId="2" w16cid:durableId="72508655">
    <w:abstractNumId w:val="7"/>
  </w:num>
  <w:num w:numId="3" w16cid:durableId="173034478">
    <w:abstractNumId w:val="6"/>
  </w:num>
  <w:num w:numId="4" w16cid:durableId="2038961806">
    <w:abstractNumId w:val="5"/>
  </w:num>
  <w:num w:numId="5" w16cid:durableId="1519657857">
    <w:abstractNumId w:val="4"/>
  </w:num>
  <w:num w:numId="6" w16cid:durableId="896743429">
    <w:abstractNumId w:val="8"/>
  </w:num>
  <w:num w:numId="7" w16cid:durableId="522324292">
    <w:abstractNumId w:val="3"/>
  </w:num>
  <w:num w:numId="8" w16cid:durableId="534853977">
    <w:abstractNumId w:val="2"/>
  </w:num>
  <w:num w:numId="9" w16cid:durableId="1652902361">
    <w:abstractNumId w:val="1"/>
  </w:num>
  <w:num w:numId="10" w16cid:durableId="120383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2"/>
    <w:rsid w:val="000C462E"/>
    <w:rsid w:val="001807F0"/>
    <w:rsid w:val="004360C7"/>
    <w:rsid w:val="00472BDB"/>
    <w:rsid w:val="004D20AC"/>
    <w:rsid w:val="00520F31"/>
    <w:rsid w:val="00533BC2"/>
    <w:rsid w:val="00556512"/>
    <w:rsid w:val="005A23AB"/>
    <w:rsid w:val="0060771E"/>
    <w:rsid w:val="00756C6D"/>
    <w:rsid w:val="007C1FEF"/>
    <w:rsid w:val="007C497D"/>
    <w:rsid w:val="00846E8C"/>
    <w:rsid w:val="00863B1A"/>
    <w:rsid w:val="00867FD3"/>
    <w:rsid w:val="0087461F"/>
    <w:rsid w:val="00883DB0"/>
    <w:rsid w:val="008A180D"/>
    <w:rsid w:val="00B63940"/>
    <w:rsid w:val="00D231D5"/>
    <w:rsid w:val="00F05E61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FD244"/>
  <w15:chartTrackingRefBased/>
  <w15:docId w15:val="{FCFB45F7-FD07-B146-9616-21AA60AD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Hyperlink"/>
    <w:basedOn w:val="a0"/>
    <w:uiPriority w:val="99"/>
    <w:unhideWhenUsed/>
    <w:rsid w:val="00533BC2"/>
    <w:rPr>
      <w:color w:val="3D859C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53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gashchukkk" TargetMode="External"/><Relationship Id="rId13" Type="http://schemas.openxmlformats.org/officeDocument/2006/relationships/hyperlink" Target="https://github.com/plinom/distributed-botnet.gi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gashchuk2@gmail.com" TargetMode="External"/><Relationship Id="rId12" Type="http://schemas.openxmlformats.org/officeDocument/2006/relationships/hyperlink" Target="https://github.com/gashchukk/Image-Denoising-Using-FFT.g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shchuk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drive/1OFnos3vh3iBWqNIYa9cwfj_Gv4yW6bAQ?usp=s%20haring" TargetMode="External"/><Relationship Id="rId10" Type="http://schemas.openxmlformats.org/officeDocument/2006/relationships/hyperlink" Target="http://www.linkedin.com/in/bohdan-hashch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shchukk" TargetMode="External"/><Relationship Id="rId14" Type="http://schemas.openxmlformats.org/officeDocument/2006/relationships/hyperlink" Target="https://colab.research.google.com/drive/1UvnuzP8RNrMnMPsNrhIwzRGnBhgkUfea?usp=sh%20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kodrogobic/Library/Containers/com.microsoft.Word/Data/Library/Application%20Support/Microsoft/Office/16.0/DTS/ru-RU%7b2C7A5DD1-3C69-CC4A-82D2-35E4CC1E5BC7%7d/%7b2B3DE0C4-0568-5A4E-987D-1A2747C4E259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{2B3DE0C4-0568-5A4E-987D-1A2747C4E259}tf10002079.dotx</Template>
  <TotalTime>20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Богдан Гащук</cp:lastModifiedBy>
  <cp:revision>4</cp:revision>
  <dcterms:created xsi:type="dcterms:W3CDTF">2024-09-26T06:10:00Z</dcterms:created>
  <dcterms:modified xsi:type="dcterms:W3CDTF">2024-11-11T07:06:00Z</dcterms:modified>
</cp:coreProperties>
</file>